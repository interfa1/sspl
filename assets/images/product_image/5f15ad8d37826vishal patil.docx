
<file path=[Content_Types].xml><?xml version="1.0" encoding="utf-8"?>
<Types xmlns="http://schemas.openxmlformats.org/package/2006/content-types">
  <Default Extension="png" ContentType="image/png"/>
  <Default Extension="svg" ContentType="image/svg+xml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vertAnchor="text" w:horzAnchor="margin" w:tblpX="-270" w:tblpY="-939"/>
        <w:tblW w:w="11060" w:type="dxa"/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3870"/>
        <w:gridCol w:w="720"/>
        <w:gridCol w:w="6470"/>
      </w:tblGrid>
      <w:tr w:rsidR="000F38E7" w:rsidRPr="00E34B02" w:rsidTr="003A2243">
        <w:trPr>
          <w:trHeight w:val="4410"/>
        </w:trPr>
        <w:tc>
          <w:tcPr>
            <w:tcW w:w="3870" w:type="dxa"/>
            <w:vAlign w:val="bottom"/>
          </w:tcPr>
          <w:p w:rsidR="000F38E7" w:rsidRPr="00E34B02" w:rsidRDefault="000F38E7" w:rsidP="003A2243">
            <w:pPr>
              <w:tabs>
                <w:tab w:val="left" w:pos="990"/>
              </w:tabs>
              <w:jc w:val="center"/>
              <w:rPr>
                <w:rFonts w:ascii="Times New Roman" w:hAnsi="Times New Roman" w:cs="Times New Roman"/>
              </w:rPr>
            </w:pPr>
            <w:r w:rsidRPr="00E34B02">
              <w:rPr>
                <w:rFonts w:ascii="Times New Roman" w:hAnsi="Times New Roman" w:cs="Times New Roman"/>
                <w:noProof/>
                <w:lang w:eastAsia="en-US"/>
              </w:rPr>
              <mc:AlternateContent>
                <mc:Choice Requires="wps">
                  <w:drawing>
                    <wp:inline distT="0" distB="0" distL="0" distR="0" wp14:anchorId="42FCB1DC" wp14:editId="73402DF8">
                      <wp:extent cx="2073109" cy="2345580"/>
                      <wp:effectExtent l="19050" t="19050" r="41910" b="36195"/>
                      <wp:docPr id="2" name="Oval 2" title="Professional Headshot of Man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73109" cy="2345580"/>
                              </a:xfrm>
                              <a:prstGeom prst="ellipse">
                                <a:avLst/>
                              </a:prstGeom>
                              <a:blipFill dpi="0"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  <a:ln w="63500">
                                <a:solidFill>
                                  <a:schemeClr val="accent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46C11A04" id="Oval 2" o:spid="_x0000_s1026" alt="Title: Professional Headshot of Man" style="width:163.25pt;height:18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" strokecolor="#94b6d2 [3204]" strokeweight="5pt">
                      <v:fill r:id="rId11" o:title="" recolor="t" rotate="t" type="frame"/>
                      <v:stroke joinstyle="miter"/>
                      <w10:anchorlock/>
                    </v:oval>
                  </w:pict>
                </mc:Fallback>
              </mc:AlternateContent>
            </w:r>
          </w:p>
        </w:tc>
        <w:tc>
          <w:tcPr>
            <w:tcW w:w="720" w:type="dxa"/>
          </w:tcPr>
          <w:p w:rsidR="000F38E7" w:rsidRPr="00E34B02" w:rsidRDefault="000F38E7" w:rsidP="003A224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  <w:vAlign w:val="bottom"/>
          </w:tcPr>
          <w:p w:rsidR="000F38E7" w:rsidRPr="00E34B02" w:rsidRDefault="00F55F1B" w:rsidP="003A2243">
            <w:pPr>
              <w:pStyle w:val="Title"/>
              <w:rPr>
                <w:rFonts w:ascii="Times New Roman" w:hAnsi="Times New Roman" w:cs="Times New Roman"/>
              </w:rPr>
            </w:pPr>
            <w:r w:rsidRPr="00E34B02">
              <w:rPr>
                <w:rFonts w:ascii="Times New Roman" w:hAnsi="Times New Roman" w:cs="Times New Roman"/>
                <w:noProof/>
                <w:sz w:val="72"/>
                <w:lang w:eastAsia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194945</wp:posOffset>
                      </wp:positionH>
                      <wp:positionV relativeFrom="paragraph">
                        <wp:posOffset>-1673225</wp:posOffset>
                      </wp:positionV>
                      <wp:extent cx="3577590" cy="963930"/>
                      <wp:effectExtent l="0" t="0" r="3810" b="7620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3577590" cy="96393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55F1B" w:rsidRDefault="00F55F1B" w:rsidP="00F55F1B">
                                  <w:pPr>
                                    <w:jc w:val="center"/>
                                  </w:pPr>
                                  <w:r w:rsidRPr="00F55F1B">
                                    <w:rPr>
                                      <w:b/>
                                      <w:sz w:val="100"/>
                                      <w:szCs w:val="100"/>
                                      <w:u w:val="thick"/>
                                    </w:rPr>
                                    <w:t>Resume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15.35pt;margin-top:-131.75pt;width:281.7pt;height:75.9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" fillcolor="white [3201]" stroked="f" strokeweight=".5pt">
                      <v:textbox>
                        <w:txbxContent>
                          <w:p w:rsidR="00F55F1B" w:rsidRDefault="00F55F1B" w:rsidP="00F55F1B">
                            <w:pPr>
                              <w:jc w:val="center"/>
                            </w:pPr>
                            <w:r w:rsidRPr="00F55F1B">
                              <w:rPr>
                                <w:b/>
                                <w:sz w:val="100"/>
                                <w:szCs w:val="100"/>
                                <w:u w:val="thick"/>
                              </w:rPr>
                              <w:t>Resume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0F38E7" w:rsidRPr="00E34B02">
              <w:rPr>
                <w:rFonts w:ascii="Times New Roman" w:hAnsi="Times New Roman" w:cs="Times New Roman"/>
                <w:sz w:val="72"/>
              </w:rPr>
              <w:t>vishal patil</w:t>
            </w:r>
          </w:p>
        </w:tc>
      </w:tr>
      <w:tr w:rsidR="000F38E7" w:rsidRPr="00E34B02" w:rsidTr="003A2243">
        <w:trPr>
          <w:trHeight w:val="1080"/>
        </w:trPr>
        <w:tc>
          <w:tcPr>
            <w:tcW w:w="3870" w:type="dxa"/>
          </w:tcPr>
          <w:p w:rsidR="006176DF" w:rsidRPr="00E34B02" w:rsidRDefault="006176DF" w:rsidP="009C0933">
            <w:pPr>
              <w:pStyle w:val="Heading3"/>
              <w:rPr>
                <w:rFonts w:ascii="Times New Roman" w:hAnsi="Times New Roman" w:cs="Times New Roman"/>
                <w:sz w:val="24"/>
              </w:rPr>
            </w:pPr>
            <w:r w:rsidRPr="00E34B02">
              <w:rPr>
                <w:rFonts w:ascii="Times New Roman" w:hAnsi="Times New Roman" w:cs="Times New Roman"/>
              </w:rPr>
              <w:t xml:space="preserve"> </w:t>
            </w:r>
            <w:sdt>
              <w:sdtPr>
                <w:rPr>
                  <w:rFonts w:ascii="Times New Roman" w:hAnsi="Times New Roman" w:cs="Times New Roman"/>
                  <w:sz w:val="24"/>
                </w:rPr>
                <w:id w:val="-1954003311"/>
                <w:placeholder>
                  <w:docPart w:val="A88843792D3C4ECD9ADD829D4511CA92"/>
                </w:placeholder>
                <w:temporary/>
                <w:showingPlcHdr/>
                <w15:appearance w15:val="hidden"/>
              </w:sdtPr>
              <w:sdtEndPr/>
              <w:sdtContent>
                <w:r w:rsidRPr="00E34B02">
                  <w:rPr>
                    <w:rFonts w:ascii="Times New Roman" w:hAnsi="Times New Roman" w:cs="Times New Roman"/>
                  </w:rPr>
                  <w:t>Contact</w:t>
                </w:r>
              </w:sdtContent>
            </w:sdt>
          </w:p>
          <w:sdt>
            <w:sdtPr>
              <w:rPr>
                <w:rFonts w:ascii="Times New Roman" w:hAnsi="Times New Roman" w:cs="Times New Roman"/>
                <w:b/>
                <w:sz w:val="24"/>
                <w:szCs w:val="24"/>
              </w:rPr>
              <w:id w:val="1111563247"/>
              <w:placeholder>
                <w:docPart w:val="58DAB435F4AB43F9A586E7F09416F03D"/>
              </w:placeholder>
              <w:temporary/>
              <w:showingPlcHdr/>
              <w15:appearance w15:val="hidden"/>
            </w:sdtPr>
            <w:sdtEndPr/>
            <w:sdtContent>
              <w:p w:rsidR="006176DF" w:rsidRPr="00E34B02" w:rsidRDefault="006176DF" w:rsidP="009C0933">
                <w:pPr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</w:pPr>
                <w:r w:rsidRPr="00E34B0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PHONE:</w:t>
                </w:r>
              </w:p>
            </w:sdtContent>
          </w:sdt>
          <w:p w:rsidR="006176DF" w:rsidRPr="00E34B02" w:rsidRDefault="006176DF" w:rsidP="009C093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34B02">
              <w:rPr>
                <w:rFonts w:ascii="Times New Roman" w:hAnsi="Times New Roman" w:cs="Times New Roman"/>
                <w:sz w:val="24"/>
                <w:szCs w:val="24"/>
              </w:rPr>
              <w:t>7057934034</w:t>
            </w:r>
          </w:p>
          <w:p w:rsidR="006176DF" w:rsidRPr="00E34B02" w:rsidRDefault="006176DF" w:rsidP="009C0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6176DF" w:rsidRPr="00E34B02" w:rsidRDefault="006176DF" w:rsidP="009C093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34B02">
              <w:rPr>
                <w:rFonts w:ascii="Times New Roman" w:hAnsi="Times New Roman" w:cs="Times New Roman"/>
                <w:b/>
                <w:sz w:val="24"/>
                <w:szCs w:val="24"/>
              </w:rPr>
              <w:t>Linked In</w:t>
            </w:r>
            <w:r w:rsidR="00E34B02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  <w:p w:rsidR="006176DF" w:rsidRPr="00432B7B" w:rsidRDefault="006176DF" w:rsidP="009C0933">
            <w:pPr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</w:pPr>
            <w:r w:rsidRPr="00432B7B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www.linkedin.com/in/vishal-patil-0647b9138</w:t>
            </w:r>
          </w:p>
          <w:p w:rsidR="006176DF" w:rsidRPr="00E34B02" w:rsidRDefault="006176DF" w:rsidP="009C09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-240260293"/>
              <w:placeholder>
                <w:docPart w:val="7DF6A4C0C6164CD98274991E759D76A4"/>
              </w:placeholder>
              <w:temporary/>
              <w:showingPlcHdr/>
              <w15:appearance w15:val="hidden"/>
            </w:sdtPr>
            <w:sdtEndPr/>
            <w:sdtContent>
              <w:p w:rsidR="006176DF" w:rsidRPr="00E34B02" w:rsidRDefault="006176DF" w:rsidP="009C0933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4B02">
                  <w:rPr>
                    <w:rFonts w:ascii="Times New Roman" w:hAnsi="Times New Roman" w:cs="Times New Roman"/>
                    <w:b/>
                    <w:sz w:val="24"/>
                    <w:szCs w:val="24"/>
                  </w:rPr>
                  <w:t>EMAIL:</w:t>
                </w:r>
              </w:p>
            </w:sdtContent>
          </w:sdt>
          <w:p w:rsidR="006176DF" w:rsidRPr="00E34B02" w:rsidRDefault="00921211" w:rsidP="009C0933">
            <w:pPr>
              <w:rPr>
                <w:rStyle w:val="Hyperlink"/>
                <w:rFonts w:ascii="Times New Roman" w:hAnsi="Times New Roman" w:cs="Times New Roman"/>
                <w:color w:val="0070C0"/>
              </w:rPr>
            </w:pPr>
            <w:r w:rsidRPr="00E34B02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v</w:t>
            </w:r>
            <w:r w:rsidR="006176DF" w:rsidRPr="00E34B02">
              <w:rPr>
                <w:rFonts w:ascii="Times New Roman" w:hAnsi="Times New Roman" w:cs="Times New Roman"/>
                <w:color w:val="0070C0"/>
                <w:sz w:val="24"/>
                <w:szCs w:val="24"/>
                <w:u w:val="single"/>
              </w:rPr>
              <w:t>ishalbalgondapatil@gmail.com</w:t>
            </w:r>
          </w:p>
          <w:p w:rsidR="006176DF" w:rsidRPr="00E34B02" w:rsidRDefault="006176DF" w:rsidP="003A2243">
            <w:pPr>
              <w:pStyle w:val="Heading3"/>
              <w:rPr>
                <w:rFonts w:ascii="Times New Roman" w:hAnsi="Times New Roman" w:cs="Times New Roman"/>
                <w:sz w:val="24"/>
                <w:szCs w:val="20"/>
              </w:rPr>
            </w:pPr>
            <w:r w:rsidRPr="00E34B02">
              <w:rPr>
                <w:rFonts w:ascii="Times New Roman" w:hAnsi="Times New Roman" w:cs="Times New Roman"/>
                <w:sz w:val="24"/>
                <w:szCs w:val="20"/>
              </w:rPr>
              <w:t>profiel</w:t>
            </w:r>
            <w:r w:rsidR="009C0933" w:rsidRPr="00E34B02">
              <w:rPr>
                <w:rFonts w:ascii="Times New Roman" w:hAnsi="Times New Roman" w:cs="Times New Roman"/>
                <w:sz w:val="24"/>
                <w:szCs w:val="20"/>
              </w:rPr>
              <w:t>:</w:t>
            </w:r>
          </w:p>
          <w:p w:rsidR="000F38E7" w:rsidRPr="002D05A6" w:rsidRDefault="000F38E7" w:rsidP="003A22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</w:pPr>
            <w:r w:rsidRPr="002D05A6">
              <w:rPr>
                <w:rFonts w:ascii="Times New Roman" w:eastAsiaTheme="minorHAnsi" w:hAnsi="Times New Roman" w:cs="Times New Roman"/>
                <w:b/>
                <w:color w:val="000000"/>
                <w:sz w:val="22"/>
                <w:szCs w:val="20"/>
                <w:lang w:val="en-IN" w:eastAsia="en-US"/>
              </w:rPr>
              <w:t>Date of Birth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>: 21-12-1995</w:t>
            </w:r>
          </w:p>
          <w:p w:rsidR="000F38E7" w:rsidRPr="002D05A6" w:rsidRDefault="000F38E7" w:rsidP="003A22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</w:pPr>
            <w:r w:rsidRPr="002D05A6">
              <w:rPr>
                <w:rFonts w:ascii="Times New Roman" w:eastAsiaTheme="minorHAnsi" w:hAnsi="Times New Roman" w:cs="Times New Roman"/>
                <w:b/>
                <w:color w:val="000000"/>
                <w:sz w:val="22"/>
                <w:szCs w:val="20"/>
                <w:lang w:val="en-IN" w:eastAsia="en-US"/>
              </w:rPr>
              <w:t>Gender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>: Male</w:t>
            </w:r>
          </w:p>
          <w:p w:rsidR="000F38E7" w:rsidRPr="002D05A6" w:rsidRDefault="000F38E7" w:rsidP="003A22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</w:pPr>
            <w:r w:rsidRPr="002D05A6">
              <w:rPr>
                <w:rFonts w:ascii="Times New Roman" w:eastAsiaTheme="minorHAnsi" w:hAnsi="Times New Roman" w:cs="Times New Roman"/>
                <w:b/>
                <w:color w:val="000000"/>
                <w:sz w:val="22"/>
                <w:szCs w:val="20"/>
                <w:lang w:val="en-IN" w:eastAsia="en-US"/>
              </w:rPr>
              <w:t>Language Known</w:t>
            </w:r>
            <w:r w:rsidR="001E4185"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>:</w:t>
            </w:r>
            <w:r w:rsidR="00163EE3"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 xml:space="preserve"> Marathi, 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 xml:space="preserve">Hindi, </w:t>
            </w:r>
            <w:r w:rsidR="00163EE3"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 xml:space="preserve">   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>English &amp; Speak Kannada.</w:t>
            </w:r>
          </w:p>
          <w:p w:rsidR="000F38E7" w:rsidRPr="002D05A6" w:rsidRDefault="000F38E7" w:rsidP="003A22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</w:pPr>
            <w:r w:rsidRPr="002D05A6">
              <w:rPr>
                <w:rFonts w:ascii="Times New Roman" w:eastAsiaTheme="minorHAnsi" w:hAnsi="Times New Roman" w:cs="Times New Roman"/>
                <w:b/>
                <w:color w:val="000000"/>
                <w:sz w:val="22"/>
                <w:szCs w:val="20"/>
                <w:lang w:val="en-IN" w:eastAsia="en-US"/>
              </w:rPr>
              <w:t>Status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 xml:space="preserve">: Unmarried </w:t>
            </w:r>
          </w:p>
          <w:p w:rsidR="000F38E7" w:rsidRPr="002D05A6" w:rsidRDefault="000F38E7" w:rsidP="003A2243">
            <w:pPr>
              <w:autoSpaceDE w:val="0"/>
              <w:autoSpaceDN w:val="0"/>
              <w:adjustRightInd w:val="0"/>
              <w:spacing w:line="360" w:lineRule="auto"/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</w:pPr>
            <w:r w:rsidRPr="002D05A6">
              <w:rPr>
                <w:rFonts w:ascii="Times New Roman" w:eastAsiaTheme="minorHAnsi" w:hAnsi="Times New Roman" w:cs="Times New Roman"/>
                <w:b/>
                <w:color w:val="000000"/>
                <w:sz w:val="22"/>
                <w:szCs w:val="20"/>
                <w:lang w:val="en-IN" w:eastAsia="en-US"/>
              </w:rPr>
              <w:t>Nationality/Religion</w:t>
            </w:r>
            <w:r w:rsidRPr="002D05A6">
              <w:rPr>
                <w:rFonts w:ascii="Times New Roman" w:eastAsiaTheme="minorHAnsi" w:hAnsi="Times New Roman" w:cs="Times New Roman"/>
                <w:color w:val="000000"/>
                <w:sz w:val="22"/>
                <w:szCs w:val="20"/>
                <w:lang w:val="en-IN" w:eastAsia="en-US"/>
              </w:rPr>
              <w:t>: Indian/Open</w:t>
            </w:r>
          </w:p>
          <w:p w:rsidR="0061736F" w:rsidRPr="00E34B02" w:rsidRDefault="0061736F" w:rsidP="003A22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color w:val="000000"/>
                <w:sz w:val="20"/>
                <w:szCs w:val="20"/>
                <w:lang w:val="en-IN" w:eastAsia="en-US"/>
              </w:rPr>
            </w:pPr>
          </w:p>
          <w:p w:rsidR="00CB2937" w:rsidRPr="00E34B02" w:rsidRDefault="00CB2937" w:rsidP="003A2243">
            <w:pPr>
              <w:spacing w:after="200" w:line="360" w:lineRule="auto"/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2"/>
                <w:szCs w:val="20"/>
              </w:rPr>
            </w:pPr>
            <w:r w:rsidRPr="00E34B02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4"/>
                <w:szCs w:val="20"/>
              </w:rPr>
              <w:t>Permanent Address:</w:t>
            </w:r>
            <w:r w:rsidR="006176DF" w:rsidRPr="00E34B02">
              <w:rPr>
                <w:rFonts w:ascii="Times New Roman" w:eastAsiaTheme="majorEastAsia" w:hAnsi="Times New Roman" w:cs="Times New Roman"/>
                <w:b/>
                <w:caps/>
                <w:color w:val="548AB7" w:themeColor="accent1" w:themeShade="BF"/>
                <w:sz w:val="24"/>
                <w:szCs w:val="20"/>
              </w:rPr>
              <w:t xml:space="preserve"> </w:t>
            </w:r>
            <w:r w:rsidRPr="00E34B02">
              <w:rPr>
                <w:rFonts w:ascii="Times New Roman" w:hAnsi="Times New Roman" w:cs="Times New Roman"/>
                <w:bCs/>
                <w:sz w:val="22"/>
                <w:szCs w:val="20"/>
              </w:rPr>
              <w:t>A/P Kasaba Sangaon, Tal. -Kangal, Dist. - Kolhapur.416216.</w:t>
            </w:r>
          </w:p>
          <w:p w:rsidR="000F38E7" w:rsidRPr="00E34B02" w:rsidRDefault="000F38E7" w:rsidP="003A2243">
            <w:pPr>
              <w:pStyle w:val="Heading3"/>
              <w:rPr>
                <w:rFonts w:ascii="Times New Roman" w:hAnsi="Times New Roman" w:cs="Times New Roman"/>
                <w:sz w:val="28"/>
                <w:szCs w:val="20"/>
              </w:rPr>
            </w:pPr>
            <w:r w:rsidRPr="00E34B02">
              <w:rPr>
                <w:rFonts w:ascii="Times New Roman" w:hAnsi="Times New Roman" w:cs="Times New Roman"/>
                <w:sz w:val="24"/>
                <w:szCs w:val="20"/>
              </w:rPr>
              <w:t>Soft skills</w:t>
            </w:r>
          </w:p>
          <w:p w:rsidR="000F38E7" w:rsidRPr="00E34B02" w:rsidRDefault="000F38E7" w:rsidP="0083143B">
            <w:pPr>
              <w:pStyle w:val="ListParagraph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2"/>
                <w:szCs w:val="20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0"/>
                <w:lang w:val="en-IN" w:eastAsia="en-US"/>
              </w:rPr>
              <w:t>Good Communication Skill.</w:t>
            </w:r>
          </w:p>
          <w:p w:rsidR="000F38E7" w:rsidRPr="00E34B02" w:rsidRDefault="000F38E7" w:rsidP="0083143B">
            <w:pPr>
              <w:pStyle w:val="ListParagraph0"/>
              <w:numPr>
                <w:ilvl w:val="0"/>
                <w:numId w:val="5"/>
              </w:numPr>
              <w:spacing w:line="276" w:lineRule="auto"/>
              <w:rPr>
                <w:b/>
                <w:sz w:val="22"/>
                <w:szCs w:val="20"/>
              </w:rPr>
            </w:pPr>
            <w:r w:rsidRPr="00E34B02">
              <w:rPr>
                <w:sz w:val="22"/>
                <w:szCs w:val="20"/>
              </w:rPr>
              <w:t>Self-learning.</w:t>
            </w:r>
          </w:p>
          <w:p w:rsidR="000F38E7" w:rsidRPr="00E34B02" w:rsidRDefault="000F38E7" w:rsidP="0083143B">
            <w:pPr>
              <w:pStyle w:val="ListParagraph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2"/>
                <w:szCs w:val="20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0"/>
                <w:lang w:val="en-IN" w:eastAsia="en-US"/>
              </w:rPr>
              <w:t>Work under Pressure.</w:t>
            </w:r>
          </w:p>
          <w:p w:rsidR="006176DF" w:rsidRPr="00E34B02" w:rsidRDefault="000F38E7" w:rsidP="0083143B">
            <w:pPr>
              <w:pStyle w:val="ListParagraph0"/>
              <w:numPr>
                <w:ilvl w:val="0"/>
                <w:numId w:val="5"/>
              </w:numPr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sz w:val="22"/>
                <w:szCs w:val="20"/>
                <w:lang w:val="en-IN" w:eastAsia="en-US"/>
              </w:rPr>
            </w:pPr>
            <w:r w:rsidRPr="00E34B02">
              <w:rPr>
                <w:rFonts w:eastAsiaTheme="minorHAnsi"/>
                <w:sz w:val="22"/>
                <w:szCs w:val="20"/>
                <w:lang w:val="en-IN" w:eastAsia="en-US"/>
              </w:rPr>
              <w:t>Problem-solving skills.</w:t>
            </w:r>
          </w:p>
          <w:p w:rsidR="000F38E7" w:rsidRPr="00E34B02" w:rsidRDefault="000F38E7" w:rsidP="0083143B">
            <w:pPr>
              <w:pStyle w:val="ListParagraph0"/>
              <w:numPr>
                <w:ilvl w:val="0"/>
                <w:numId w:val="5"/>
              </w:numPr>
            </w:pPr>
            <w:r w:rsidRPr="00E34B02">
              <w:rPr>
                <w:rFonts w:eastAsiaTheme="minorHAnsi"/>
                <w:sz w:val="22"/>
                <w:szCs w:val="20"/>
                <w:lang w:val="en-IN" w:eastAsia="en-US"/>
              </w:rPr>
              <w:t>Ability to work independently as well as a team member.</w:t>
            </w:r>
          </w:p>
        </w:tc>
        <w:tc>
          <w:tcPr>
            <w:tcW w:w="720" w:type="dxa"/>
          </w:tcPr>
          <w:p w:rsidR="000F38E7" w:rsidRPr="00E34B02" w:rsidRDefault="000F38E7" w:rsidP="003A2243">
            <w:pPr>
              <w:tabs>
                <w:tab w:val="left" w:pos="990"/>
              </w:tabs>
              <w:rPr>
                <w:rFonts w:ascii="Times New Roman" w:hAnsi="Times New Roman" w:cs="Times New Roman"/>
              </w:rPr>
            </w:pPr>
          </w:p>
        </w:tc>
        <w:tc>
          <w:tcPr>
            <w:tcW w:w="6470" w:type="dxa"/>
          </w:tcPr>
          <w:sdt>
            <w:sdtPr>
              <w:rPr>
                <w:rFonts w:ascii="Times New Roman" w:hAnsi="Times New Roman" w:cs="Times New Roman"/>
              </w:rPr>
              <w:id w:val="1049110328"/>
              <w:placeholder>
                <w:docPart w:val="377AE2F9D4C84232B6B56ECB6109905F"/>
              </w:placeholder>
              <w:temporary/>
              <w:showingPlcHdr/>
              <w15:appearance w15:val="hidden"/>
            </w:sdtPr>
            <w:sdtEndPr>
              <w:rPr>
                <w:sz w:val="24"/>
                <w:szCs w:val="24"/>
              </w:rPr>
            </w:sdtEndPr>
            <w:sdtContent>
              <w:p w:rsidR="000F38E7" w:rsidRPr="00E34B02" w:rsidRDefault="000F38E7" w:rsidP="003A2243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4B02">
                  <w:rPr>
                    <w:rFonts w:ascii="Times New Roman" w:hAnsi="Times New Roman" w:cs="Times New Roman"/>
                    <w:sz w:val="28"/>
                    <w:szCs w:val="24"/>
                  </w:rPr>
                  <w:t>EDUCATION</w:t>
                </w:r>
              </w:p>
            </w:sdtContent>
          </w:sdt>
          <w:p w:rsidR="000F38E7" w:rsidRPr="00E34B02" w:rsidRDefault="000F38E7" w:rsidP="003A2243">
            <w:pPr>
              <w:pStyle w:val="Heading4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>Completed Graduation in 2018</w:t>
            </w:r>
          </w:p>
          <w:p w:rsidR="000F38E7" w:rsidRPr="00E34B02" w:rsidRDefault="00382F0B" w:rsidP="003A224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Bachelor E</w:t>
            </w:r>
            <w:r w:rsidR="000F38E7" w:rsidRPr="00E34B02">
              <w:rPr>
                <w:rFonts w:ascii="Times New Roman" w:hAnsi="Times New Roman" w:cs="Times New Roman"/>
                <w:sz w:val="22"/>
                <w:szCs w:val="24"/>
              </w:rPr>
              <w:t>ngineering in Mechanical department</w:t>
            </w:r>
          </w:p>
          <w:p w:rsidR="000F38E7" w:rsidRPr="00E34B02" w:rsidRDefault="00382F0B" w:rsidP="003A224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>
              <w:rPr>
                <w:rFonts w:ascii="Times New Roman" w:hAnsi="Times New Roman" w:cs="Times New Roman"/>
                <w:sz w:val="22"/>
                <w:szCs w:val="24"/>
              </w:rPr>
              <w:t>Under Shivaji University, Kolhapur.</w:t>
            </w:r>
          </w:p>
          <w:p w:rsidR="000F38E7" w:rsidRPr="00E34B02" w:rsidRDefault="000F38E7" w:rsidP="003A2243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  <w:p w:rsidR="000F38E7" w:rsidRPr="00E34B02" w:rsidRDefault="000F38E7" w:rsidP="003A2243">
            <w:pPr>
              <w:pStyle w:val="Heading4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>Completed Diploma (Mechanical) in 2015</w:t>
            </w:r>
          </w:p>
          <w:p w:rsidR="000F38E7" w:rsidRPr="00E34B02" w:rsidRDefault="000F38E7" w:rsidP="003A2243">
            <w:pPr>
              <w:pStyle w:val="Heading4"/>
              <w:rPr>
                <w:rFonts w:ascii="Times New Roman" w:hAnsi="Times New Roman" w:cs="Times New Roman"/>
                <w:b w:val="0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b w:val="0"/>
                <w:sz w:val="22"/>
                <w:szCs w:val="24"/>
              </w:rPr>
              <w:t xml:space="preserve">Under MSBTE Board  </w:t>
            </w:r>
            <w:bookmarkStart w:id="0" w:name="_GoBack"/>
            <w:bookmarkEnd w:id="0"/>
          </w:p>
          <w:p w:rsidR="000F38E7" w:rsidRPr="00E34B02" w:rsidRDefault="000F38E7" w:rsidP="003A2243">
            <w:pPr>
              <w:rPr>
                <w:rFonts w:ascii="Times New Roman" w:hAnsi="Times New Roman" w:cs="Times New Roman"/>
                <w:sz w:val="22"/>
                <w:szCs w:val="24"/>
              </w:rPr>
            </w:pPr>
          </w:p>
          <w:p w:rsidR="000F38E7" w:rsidRPr="00E34B02" w:rsidRDefault="000F38E7" w:rsidP="003A2243">
            <w:pPr>
              <w:rPr>
                <w:rFonts w:ascii="Times New Roman" w:hAnsi="Times New Roman" w:cs="Times New Roman"/>
                <w:b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b/>
                <w:sz w:val="22"/>
                <w:szCs w:val="24"/>
              </w:rPr>
              <w:t>Completed SSC in 2012</w:t>
            </w:r>
          </w:p>
          <w:p w:rsidR="000F38E7" w:rsidRPr="00E34B02" w:rsidRDefault="000F38E7" w:rsidP="003A2243">
            <w:pPr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 xml:space="preserve">Kolhapur Board </w:t>
            </w:r>
          </w:p>
          <w:sdt>
            <w:sdtPr>
              <w:rPr>
                <w:rFonts w:ascii="Times New Roman" w:hAnsi="Times New Roman" w:cs="Times New Roman"/>
                <w:sz w:val="24"/>
                <w:szCs w:val="24"/>
              </w:rPr>
              <w:id w:val="1001553383"/>
              <w:placeholder>
                <w:docPart w:val="A5979DAD58CB498B9AFA6653CB4A4DED"/>
              </w:placeholder>
              <w:temporary/>
              <w:showingPlcHdr/>
              <w15:appearance w15:val="hidden"/>
            </w:sdtPr>
            <w:sdtEndPr/>
            <w:sdtContent>
              <w:p w:rsidR="000F38E7" w:rsidRPr="00E34B02" w:rsidRDefault="000F38E7" w:rsidP="003A2243">
                <w:pPr>
                  <w:pStyle w:val="Heading2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E34B02">
                  <w:rPr>
                    <w:rFonts w:ascii="Times New Roman" w:hAnsi="Times New Roman" w:cs="Times New Roman"/>
                    <w:sz w:val="24"/>
                    <w:szCs w:val="24"/>
                  </w:rPr>
                  <w:t>WORK EXPERIENCE</w:t>
                </w:r>
              </w:p>
            </w:sdtContent>
          </w:sdt>
          <w:p w:rsidR="000F38E7" w:rsidRPr="00E34B02" w:rsidRDefault="000F38E7" w:rsidP="00C53D5C">
            <w:pPr>
              <w:pStyle w:val="Heading4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eastAsiaTheme="minorHAnsi" w:hAnsi="Times New Roman" w:cs="Times New Roman"/>
                <w:sz w:val="22"/>
                <w:szCs w:val="24"/>
                <w:lang w:val="en-IN"/>
              </w:rPr>
              <w:t>Instore by Kider India Pvt. Ltd., Pune.</w:t>
            </w: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 xml:space="preserve">  </w:t>
            </w:r>
          </w:p>
          <w:p w:rsidR="003271A4" w:rsidRPr="00E34B02" w:rsidRDefault="003271A4" w:rsidP="00C53D5C">
            <w:pPr>
              <w:pStyle w:val="Heading4"/>
              <w:rPr>
                <w:rFonts w:ascii="Times New Roman" w:eastAsiaTheme="minorHAnsi" w:hAnsi="Times New Roman" w:cs="Times New Roman"/>
                <w:sz w:val="22"/>
                <w:szCs w:val="24"/>
                <w:lang w:val="en-IN"/>
              </w:rPr>
            </w:pPr>
            <w:r w:rsidRPr="00E34B02">
              <w:rPr>
                <w:rFonts w:ascii="Times New Roman" w:eastAsiaTheme="minorHAnsi" w:hAnsi="Times New Roman" w:cs="Times New Roman"/>
                <w:sz w:val="22"/>
                <w:szCs w:val="24"/>
                <w:lang w:val="en-IN"/>
              </w:rPr>
              <w:t>Junior Engineer.</w:t>
            </w:r>
          </w:p>
          <w:p w:rsidR="00F55F1B" w:rsidRPr="00E34B02" w:rsidRDefault="00F55F1B" w:rsidP="00C53D5C">
            <w:pPr>
              <w:rPr>
                <w:rFonts w:ascii="Times New Roman" w:hAnsi="Times New Roman" w:cs="Times New Roman"/>
                <w:sz w:val="22"/>
                <w:lang w:val="en-IN"/>
              </w:rPr>
            </w:pPr>
            <w:r w:rsidRPr="00E34B02">
              <w:rPr>
                <w:rFonts w:ascii="Times New Roman" w:hAnsi="Times New Roman" w:cs="Times New Roman"/>
                <w:b/>
                <w:sz w:val="22"/>
                <w:lang w:val="en-IN"/>
              </w:rPr>
              <w:t xml:space="preserve">Department- </w:t>
            </w:r>
            <w:r w:rsidRPr="00E34B02">
              <w:rPr>
                <w:rFonts w:ascii="Times New Roman" w:hAnsi="Times New Roman" w:cs="Times New Roman"/>
                <w:sz w:val="22"/>
                <w:lang w:val="en-IN"/>
              </w:rPr>
              <w:t>Logistic</w:t>
            </w:r>
          </w:p>
          <w:p w:rsidR="000F38E7" w:rsidRPr="00E34B02" w:rsidRDefault="000F38E7" w:rsidP="00C53D5C">
            <w:pPr>
              <w:pStyle w:val="ListParagraph"/>
              <w:spacing w:line="240" w:lineRule="auto"/>
              <w:jc w:val="both"/>
              <w:rPr>
                <w:rFonts w:ascii="Times New Roman" w:eastAsiaTheme="minorHAnsi" w:hAnsi="Times New Roman" w:cs="Times New Roman"/>
                <w:sz w:val="22"/>
                <w:szCs w:val="24"/>
                <w:lang w:val="en-IN"/>
              </w:rPr>
            </w:pPr>
            <w:r w:rsidRPr="00E34B02">
              <w:rPr>
                <w:rFonts w:ascii="Times New Roman" w:eastAsiaTheme="minorHAnsi" w:hAnsi="Times New Roman" w:cs="Times New Roman"/>
                <w:b/>
                <w:bCs/>
                <w:sz w:val="22"/>
                <w:szCs w:val="24"/>
                <w:lang w:val="en-IN"/>
              </w:rPr>
              <w:t>Duration-</w:t>
            </w:r>
            <w:r w:rsidRPr="00E34B02">
              <w:rPr>
                <w:rFonts w:ascii="Times New Roman" w:eastAsiaTheme="minorHAnsi" w:hAnsi="Times New Roman" w:cs="Times New Roman"/>
                <w:sz w:val="22"/>
                <w:szCs w:val="24"/>
                <w:lang w:val="en-IN"/>
              </w:rPr>
              <w:t xml:space="preserve"> 1.4 Years</w:t>
            </w:r>
          </w:p>
          <w:p w:rsidR="000F38E7" w:rsidRPr="00E34B02" w:rsidRDefault="000F38E7" w:rsidP="003A2243">
            <w:pPr>
              <w:pStyle w:val="Heading2"/>
              <w:rPr>
                <w:rFonts w:ascii="Times New Roman" w:hAnsi="Times New Roman" w:cs="Times New Roman"/>
                <w:sz w:val="24"/>
                <w:szCs w:val="24"/>
              </w:rPr>
            </w:pPr>
            <w:r w:rsidRPr="00E34B02">
              <w:rPr>
                <w:rFonts w:ascii="Times New Roman" w:hAnsi="Times New Roman" w:cs="Times New Roman"/>
                <w:sz w:val="24"/>
                <w:szCs w:val="24"/>
              </w:rPr>
              <w:t>Software Skill</w:t>
            </w:r>
          </w:p>
          <w:p w:rsidR="000F38E7" w:rsidRPr="00E34B02" w:rsidRDefault="000F38E7" w:rsidP="003A224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>CATIA V5-21</w:t>
            </w:r>
          </w:p>
          <w:p w:rsidR="000F38E7" w:rsidRPr="00E34B02" w:rsidRDefault="000F38E7" w:rsidP="003A224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>Auto CAD</w:t>
            </w: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ab/>
            </w: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ab/>
            </w:r>
          </w:p>
          <w:p w:rsidR="000F38E7" w:rsidRPr="00E34B02" w:rsidRDefault="000F38E7" w:rsidP="003A2243">
            <w:pPr>
              <w:pStyle w:val="ListParagraph"/>
              <w:numPr>
                <w:ilvl w:val="0"/>
                <w:numId w:val="3"/>
              </w:numPr>
              <w:spacing w:line="360" w:lineRule="auto"/>
              <w:jc w:val="both"/>
              <w:rPr>
                <w:rFonts w:ascii="Times New Roman" w:hAnsi="Times New Roman" w:cs="Times New Roman"/>
                <w:sz w:val="22"/>
                <w:szCs w:val="24"/>
              </w:rPr>
            </w:pPr>
            <w:r w:rsidRPr="00E34B02">
              <w:rPr>
                <w:rFonts w:ascii="Times New Roman" w:hAnsi="Times New Roman" w:cs="Times New Roman"/>
                <w:sz w:val="22"/>
                <w:szCs w:val="24"/>
              </w:rPr>
              <w:t>SOLIDWORKS</w:t>
            </w:r>
          </w:p>
          <w:p w:rsidR="000F38E7" w:rsidRPr="00E34B02" w:rsidRDefault="000F38E7" w:rsidP="003A2243">
            <w:pPr>
              <w:pStyle w:val="Heading2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</w:rPr>
            </w:pPr>
            <w:r w:rsidRPr="00E34B02">
              <w:rPr>
                <w:rFonts w:ascii="Times New Roman" w:hAnsi="Times New Roman" w:cs="Times New Roman"/>
                <w:sz w:val="24"/>
                <w:szCs w:val="24"/>
              </w:rPr>
              <w:t xml:space="preserve"> technical skills 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  <w:t>Good Knowledge of Drafting + GD&amp;T.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  <w:t>Knowledge of Supply Chain Management.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  <w:t xml:space="preserve">Knowledge of Documentations Work. 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sz w:val="22"/>
                <w:szCs w:val="22"/>
                <w:lang w:val="en-IN" w:eastAsia="en-US"/>
              </w:rPr>
              <w:t>Customer Complaint Analysis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sz w:val="22"/>
                <w:szCs w:val="22"/>
                <w:lang w:val="en-IN" w:eastAsia="en-US"/>
              </w:rPr>
              <w:t>Capable to learn and apply new technologies.</w:t>
            </w:r>
          </w:p>
          <w:p w:rsidR="000F38E7" w:rsidRPr="00E34B02" w:rsidRDefault="000F38E7" w:rsidP="003A2243">
            <w:pPr>
              <w:pStyle w:val="ListParagraph0"/>
              <w:numPr>
                <w:ilvl w:val="0"/>
                <w:numId w:val="2"/>
              </w:numPr>
              <w:suppressAutoHyphens w:val="0"/>
              <w:autoSpaceDE w:val="0"/>
              <w:autoSpaceDN w:val="0"/>
              <w:adjustRightInd w:val="0"/>
              <w:spacing w:line="276" w:lineRule="auto"/>
              <w:rPr>
                <w:rFonts w:eastAsiaTheme="minorHAnsi"/>
                <w:sz w:val="22"/>
                <w:szCs w:val="22"/>
                <w:lang w:val="en-IN" w:eastAsia="en-US"/>
              </w:rPr>
            </w:pPr>
            <w:r w:rsidRPr="00E34B02">
              <w:rPr>
                <w:rFonts w:eastAsiaTheme="minorHAnsi"/>
                <w:color w:val="000000"/>
                <w:sz w:val="22"/>
                <w:szCs w:val="22"/>
                <w:lang w:val="en-IN" w:eastAsia="en-US"/>
              </w:rPr>
              <w:t>Knowledge of  MS-Excel</w:t>
            </w:r>
          </w:p>
          <w:p w:rsidR="007213B0" w:rsidRPr="00E34B02" w:rsidRDefault="007213B0" w:rsidP="003A22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eastAsiaTheme="minorHAnsi" w:hAnsi="Times New Roman" w:cs="Times New Roman"/>
                <w:sz w:val="22"/>
                <w:lang w:val="en-IN" w:eastAsia="en-US"/>
              </w:rPr>
            </w:pPr>
          </w:p>
          <w:p w:rsidR="001F74D2" w:rsidRPr="00876BE6" w:rsidRDefault="001F74D2" w:rsidP="003A2243">
            <w:pPr>
              <w:autoSpaceDE w:val="0"/>
              <w:autoSpaceDN w:val="0"/>
              <w:adjustRightInd w:val="0"/>
              <w:spacing w:line="276" w:lineRule="auto"/>
              <w:rPr>
                <w:rFonts w:ascii="Times New Roman" w:hAnsi="Times New Roman" w:cs="Times New Roman"/>
                <w:b/>
                <w:sz w:val="22"/>
              </w:rPr>
            </w:pPr>
            <w:r w:rsidRPr="00876BE6">
              <w:rPr>
                <w:rFonts w:ascii="Times New Roman" w:hAnsi="Times New Roman" w:cs="Times New Roman"/>
                <w:b/>
                <w:sz w:val="22"/>
              </w:rPr>
              <w:t>Date:</w:t>
            </w:r>
          </w:p>
          <w:p w:rsidR="007213B0" w:rsidRPr="00876BE6" w:rsidRDefault="007213B0" w:rsidP="003A2243">
            <w:pPr>
              <w:autoSpaceDE w:val="0"/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 w:rsidRPr="00876BE6">
              <w:rPr>
                <w:rFonts w:ascii="Times New Roman" w:hAnsi="Times New Roman" w:cs="Times New Roman"/>
                <w:b/>
                <w:sz w:val="22"/>
              </w:rPr>
              <w:t>Place:</w:t>
            </w:r>
            <w:r w:rsidRPr="00876BE6">
              <w:rPr>
                <w:rFonts w:ascii="Times New Roman" w:hAnsi="Times New Roman" w:cs="Times New Roman"/>
                <w:sz w:val="22"/>
              </w:rPr>
              <w:t xml:space="preserve">                                                                                            </w:t>
            </w:r>
          </w:p>
          <w:p w:rsidR="000F38E7" w:rsidRPr="00E34B02" w:rsidRDefault="007213B0" w:rsidP="006A46A7">
            <w:pPr>
              <w:autoSpaceDE w:val="0"/>
              <w:autoSpaceDN w:val="0"/>
              <w:adjustRightInd w:val="0"/>
              <w:spacing w:line="276" w:lineRule="auto"/>
              <w:jc w:val="right"/>
              <w:rPr>
                <w:rFonts w:ascii="Times New Roman" w:eastAsiaTheme="minorHAnsi" w:hAnsi="Times New Roman" w:cs="Times New Roman"/>
                <w:sz w:val="24"/>
                <w:lang w:val="en-IN" w:eastAsia="en-US"/>
              </w:rPr>
            </w:pPr>
            <w:r w:rsidRPr="00876BE6">
              <w:rPr>
                <w:rFonts w:ascii="Times New Roman" w:hAnsi="Times New Roman" w:cs="Times New Roman"/>
                <w:b/>
                <w:sz w:val="22"/>
              </w:rPr>
              <w:t>Vishal Balgonda Patil</w:t>
            </w:r>
          </w:p>
        </w:tc>
      </w:tr>
    </w:tbl>
    <w:p w:rsidR="0043117B" w:rsidRPr="00E34B02" w:rsidRDefault="001F41B8" w:rsidP="006A46A7">
      <w:pPr>
        <w:tabs>
          <w:tab w:val="left" w:pos="990"/>
        </w:tabs>
        <w:rPr>
          <w:rFonts w:ascii="Times New Roman" w:hAnsi="Times New Roman" w:cs="Times New Roman"/>
          <w:b/>
        </w:rPr>
      </w:pPr>
    </w:p>
    <w:sectPr w:rsidR="0043117B" w:rsidRPr="00E34B02" w:rsidSect="000C45FF">
      <w:headerReference w:type="default" r:id="rId12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41B8" w:rsidRDefault="001F41B8" w:rsidP="000C45FF">
      <w:r>
        <w:separator/>
      </w:r>
    </w:p>
  </w:endnote>
  <w:endnote w:type="continuationSeparator" w:id="0">
    <w:p w:rsidR="001F41B8" w:rsidRDefault="001F41B8" w:rsidP="000C45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500000000000000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41B8" w:rsidRDefault="001F41B8" w:rsidP="000C45FF">
      <w:r>
        <w:separator/>
      </w:r>
    </w:p>
  </w:footnote>
  <w:footnote w:type="continuationSeparator" w:id="0">
    <w:p w:rsidR="001F41B8" w:rsidRDefault="001F41B8" w:rsidP="000C45F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C45FF" w:rsidRDefault="000C45FF">
    <w:pPr>
      <w:pStyle w:val="Header"/>
    </w:pPr>
    <w:r>
      <w:rPr>
        <w:noProof/>
        <w:lang w:eastAsia="en-US"/>
      </w:rPr>
      <w:drawing>
        <wp:anchor distT="0" distB="0" distL="114300" distR="114300" simplePos="0" relativeHeight="251658240" behindDoc="1" locked="0" layoutInCell="1" allowOverlap="1" wp14:anchorId="4D6F4968" wp14:editId="13F63768">
          <wp:simplePos x="0" y="0"/>
          <wp:positionH relativeFrom="page">
            <wp:align>center</wp:align>
          </wp:positionH>
          <wp:positionV relativeFrom="page">
            <wp:align>center</wp:align>
          </wp:positionV>
          <wp:extent cx="7260336" cy="9628632"/>
          <wp:effectExtent l="0" t="0" r="0" b="0"/>
          <wp:wrapNone/>
          <wp:docPr id="3" name="Graphic 3">
            <a:extLst xmlns:a="http://schemas.openxmlformats.org/drawingml/2006/main">
              <a:ext uri="{C183D7F6-B498-43B3-948B-1728B52AA6E4}">
                <adec:decorative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="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w16se="http://schemas.microsoft.com/office/word/2015/wordml/symex" xmlns:asvg="http://schemas.microsoft.com/office/drawing/2016/SVG/main" r:embed="rId2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260336" cy="962863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C2155A9"/>
    <w:multiLevelType w:val="hybridMultilevel"/>
    <w:tmpl w:val="F25AFC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CB343F9"/>
    <w:multiLevelType w:val="hybridMultilevel"/>
    <w:tmpl w:val="E6A6F6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F677289"/>
    <w:multiLevelType w:val="hybridMultilevel"/>
    <w:tmpl w:val="A7F62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14214"/>
    <w:multiLevelType w:val="hybridMultilevel"/>
    <w:tmpl w:val="0F64C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FE6D4E"/>
    <w:multiLevelType w:val="hybridMultilevel"/>
    <w:tmpl w:val="33D03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removePersonalInformation/>
  <w:removeDateAndTime/>
  <w:proofState w:spelling="clean" w:grammar="clean"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0CAC"/>
    <w:rsid w:val="00036450"/>
    <w:rsid w:val="0006611C"/>
    <w:rsid w:val="00094499"/>
    <w:rsid w:val="000C45FF"/>
    <w:rsid w:val="000E3FD1"/>
    <w:rsid w:val="000F38E7"/>
    <w:rsid w:val="00112054"/>
    <w:rsid w:val="001525E1"/>
    <w:rsid w:val="00163EE3"/>
    <w:rsid w:val="00180329"/>
    <w:rsid w:val="00185989"/>
    <w:rsid w:val="0019001F"/>
    <w:rsid w:val="001A74A5"/>
    <w:rsid w:val="001B2ABD"/>
    <w:rsid w:val="001E0391"/>
    <w:rsid w:val="001E1759"/>
    <w:rsid w:val="001E4185"/>
    <w:rsid w:val="001E539A"/>
    <w:rsid w:val="001F1ECC"/>
    <w:rsid w:val="001F41B8"/>
    <w:rsid w:val="001F74D2"/>
    <w:rsid w:val="002400EB"/>
    <w:rsid w:val="00256CF7"/>
    <w:rsid w:val="00281FD5"/>
    <w:rsid w:val="002D05A6"/>
    <w:rsid w:val="0030481B"/>
    <w:rsid w:val="003156FC"/>
    <w:rsid w:val="003254B5"/>
    <w:rsid w:val="003271A4"/>
    <w:rsid w:val="0037121F"/>
    <w:rsid w:val="00382F0B"/>
    <w:rsid w:val="003A2243"/>
    <w:rsid w:val="003A6B7D"/>
    <w:rsid w:val="003B06CA"/>
    <w:rsid w:val="003C0CAC"/>
    <w:rsid w:val="003C4ACA"/>
    <w:rsid w:val="004071FC"/>
    <w:rsid w:val="00432B7B"/>
    <w:rsid w:val="00445947"/>
    <w:rsid w:val="004813B3"/>
    <w:rsid w:val="00496591"/>
    <w:rsid w:val="004C63E4"/>
    <w:rsid w:val="004D3011"/>
    <w:rsid w:val="00515169"/>
    <w:rsid w:val="005262AC"/>
    <w:rsid w:val="005E39D5"/>
    <w:rsid w:val="005E4A41"/>
    <w:rsid w:val="00600670"/>
    <w:rsid w:val="00613ADB"/>
    <w:rsid w:val="0061619E"/>
    <w:rsid w:val="0061736F"/>
    <w:rsid w:val="006176DF"/>
    <w:rsid w:val="0062123A"/>
    <w:rsid w:val="006432C9"/>
    <w:rsid w:val="00646E75"/>
    <w:rsid w:val="006771D0"/>
    <w:rsid w:val="006A46A7"/>
    <w:rsid w:val="00715FCB"/>
    <w:rsid w:val="007213B0"/>
    <w:rsid w:val="00743101"/>
    <w:rsid w:val="007467FF"/>
    <w:rsid w:val="00764B82"/>
    <w:rsid w:val="007775E1"/>
    <w:rsid w:val="007867A0"/>
    <w:rsid w:val="007927F5"/>
    <w:rsid w:val="007A3A9F"/>
    <w:rsid w:val="00802CA0"/>
    <w:rsid w:val="0083143B"/>
    <w:rsid w:val="00876BE6"/>
    <w:rsid w:val="00921211"/>
    <w:rsid w:val="009260CD"/>
    <w:rsid w:val="00952C25"/>
    <w:rsid w:val="009C0933"/>
    <w:rsid w:val="00A1357D"/>
    <w:rsid w:val="00A20E66"/>
    <w:rsid w:val="00A2118D"/>
    <w:rsid w:val="00AD76E2"/>
    <w:rsid w:val="00B20152"/>
    <w:rsid w:val="00B359E4"/>
    <w:rsid w:val="00B57D98"/>
    <w:rsid w:val="00B70850"/>
    <w:rsid w:val="00C066B6"/>
    <w:rsid w:val="00C37BA1"/>
    <w:rsid w:val="00C4674C"/>
    <w:rsid w:val="00C506CF"/>
    <w:rsid w:val="00C53D5C"/>
    <w:rsid w:val="00C72BED"/>
    <w:rsid w:val="00C9578B"/>
    <w:rsid w:val="00CB0055"/>
    <w:rsid w:val="00CB2937"/>
    <w:rsid w:val="00D2522B"/>
    <w:rsid w:val="00D422DE"/>
    <w:rsid w:val="00D5459D"/>
    <w:rsid w:val="00DA1F4D"/>
    <w:rsid w:val="00DD172A"/>
    <w:rsid w:val="00E25A26"/>
    <w:rsid w:val="00E34B02"/>
    <w:rsid w:val="00E4381A"/>
    <w:rsid w:val="00E55D74"/>
    <w:rsid w:val="00F23A35"/>
    <w:rsid w:val="00F55F1B"/>
    <w:rsid w:val="00F60274"/>
    <w:rsid w:val="00F77FB9"/>
    <w:rsid w:val="00FB0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327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uiPriority="9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1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59E4"/>
    <w:rPr>
      <w:sz w:val="18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76E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4D3011"/>
    <w:pPr>
      <w:keepNext/>
      <w:keepLines/>
      <w:pBdr>
        <w:bottom w:val="single" w:sz="8" w:space="1" w:color="94B6D2" w:themeColor="accent1"/>
      </w:pBdr>
      <w:spacing w:before="240" w:after="120"/>
      <w:outlineLvl w:val="1"/>
    </w:pPr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Heading3">
    <w:name w:val="heading 3"/>
    <w:basedOn w:val="Normal"/>
    <w:next w:val="Normal"/>
    <w:link w:val="Heading3Char"/>
    <w:uiPriority w:val="9"/>
    <w:qFormat/>
    <w:rsid w:val="00D5459D"/>
    <w:pPr>
      <w:keepNext/>
      <w:keepLines/>
      <w:spacing w:before="240" w:after="120"/>
      <w:outlineLvl w:val="2"/>
    </w:pPr>
    <w:rPr>
      <w:rFonts w:asciiTheme="majorHAnsi" w:eastAsiaTheme="majorEastAsia" w:hAnsiTheme="majorHAnsi" w:cstheme="majorBidi"/>
      <w:b/>
      <w:caps/>
      <w:color w:val="548AB7" w:themeColor="accent1" w:themeShade="BF"/>
      <w:sz w:val="22"/>
      <w:szCs w:val="24"/>
    </w:rPr>
  </w:style>
  <w:style w:type="paragraph" w:styleId="Heading4">
    <w:name w:val="heading 4"/>
    <w:basedOn w:val="Normal"/>
    <w:next w:val="Normal"/>
    <w:link w:val="Heading4Char"/>
    <w:uiPriority w:val="9"/>
    <w:qFormat/>
    <w:rsid w:val="00B359E4"/>
    <w:pPr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D3011"/>
    <w:rPr>
      <w:rFonts w:asciiTheme="majorHAnsi" w:eastAsiaTheme="majorEastAsia" w:hAnsiTheme="majorHAnsi" w:cstheme="majorBidi"/>
      <w:b/>
      <w:bCs/>
      <w:caps/>
      <w:sz w:val="22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1B2ABD"/>
    <w:rPr>
      <w:caps/>
      <w:color w:val="000000" w:themeColor="text1"/>
      <w:sz w:val="9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1B2ABD"/>
    <w:rPr>
      <w:caps/>
      <w:color w:val="000000" w:themeColor="text1"/>
      <w:sz w:val="96"/>
      <w:szCs w:val="76"/>
    </w:rPr>
  </w:style>
  <w:style w:type="character" w:styleId="Emphasis">
    <w:name w:val="Emphasis"/>
    <w:basedOn w:val="DefaultParagraphFont"/>
    <w:uiPriority w:val="11"/>
    <w:semiHidden/>
    <w:qFormat/>
    <w:rsid w:val="00E25A26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AD76E2"/>
    <w:rPr>
      <w:rFonts w:asciiTheme="majorHAnsi" w:eastAsiaTheme="majorEastAsia" w:hAnsiTheme="majorHAnsi" w:cstheme="majorBidi"/>
      <w:color w:val="548AB7" w:themeColor="accent1" w:themeShade="BF"/>
      <w:sz w:val="32"/>
      <w:szCs w:val="32"/>
    </w:rPr>
  </w:style>
  <w:style w:type="paragraph" w:styleId="Date">
    <w:name w:val="Date"/>
    <w:basedOn w:val="Normal"/>
    <w:next w:val="Normal"/>
    <w:link w:val="DateChar"/>
    <w:uiPriority w:val="99"/>
    <w:rsid w:val="00036450"/>
  </w:style>
  <w:style w:type="character" w:customStyle="1" w:styleId="DateChar">
    <w:name w:val="Date Char"/>
    <w:basedOn w:val="DefaultParagraphFont"/>
    <w:link w:val="Date"/>
    <w:uiPriority w:val="99"/>
    <w:rsid w:val="00036450"/>
    <w:rPr>
      <w:sz w:val="18"/>
      <w:szCs w:val="22"/>
    </w:rPr>
  </w:style>
  <w:style w:type="character" w:styleId="Hyperlink">
    <w:name w:val="Hyperlink"/>
    <w:basedOn w:val="DefaultParagraphFont"/>
    <w:uiPriority w:val="99"/>
    <w:unhideWhenUsed/>
    <w:rsid w:val="00281FD5"/>
    <w:rPr>
      <w:color w:val="B85A22" w:themeColor="accent2" w:themeShade="B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rsid w:val="004813B3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45FF"/>
    <w:rPr>
      <w:sz w:val="22"/>
      <w:szCs w:val="22"/>
    </w:rPr>
  </w:style>
  <w:style w:type="paragraph" w:styleId="Footer">
    <w:name w:val="footer"/>
    <w:basedOn w:val="Normal"/>
    <w:link w:val="FooterChar"/>
    <w:uiPriority w:val="99"/>
    <w:semiHidden/>
    <w:rsid w:val="000C45F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45FF"/>
    <w:rPr>
      <w:sz w:val="22"/>
      <w:szCs w:val="22"/>
    </w:rPr>
  </w:style>
  <w:style w:type="table" w:styleId="TableGrid">
    <w:name w:val="Table Grid"/>
    <w:basedOn w:val="TableNormal"/>
    <w:uiPriority w:val="39"/>
    <w:rsid w:val="001B2AB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1B2ABD"/>
    <w:rPr>
      <w:color w:val="808080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SubtitleChar">
    <w:name w:val="Subtitle Char"/>
    <w:basedOn w:val="DefaultParagraphFont"/>
    <w:link w:val="Subtitle"/>
    <w:uiPriority w:val="11"/>
    <w:rsid w:val="001B2ABD"/>
    <w:rPr>
      <w:color w:val="000000" w:themeColor="text1"/>
      <w:spacing w:val="19"/>
      <w:w w:val="86"/>
      <w:sz w:val="32"/>
      <w:szCs w:val="28"/>
      <w:fitText w:val="2160" w:id="1744560130"/>
    </w:rPr>
  </w:style>
  <w:style w:type="character" w:customStyle="1" w:styleId="Heading3Char">
    <w:name w:val="Heading 3 Char"/>
    <w:basedOn w:val="DefaultParagraphFont"/>
    <w:link w:val="Heading3"/>
    <w:uiPriority w:val="9"/>
    <w:rsid w:val="00D5459D"/>
    <w:rPr>
      <w:rFonts w:asciiTheme="majorHAnsi" w:eastAsiaTheme="majorEastAsia" w:hAnsiTheme="majorHAnsi" w:cstheme="majorBidi"/>
      <w:b/>
      <w:caps/>
      <w:color w:val="548AB7" w:themeColor="accent1" w:themeShade="BF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B359E4"/>
    <w:rPr>
      <w:b/>
      <w:sz w:val="18"/>
      <w:szCs w:val="22"/>
    </w:rPr>
  </w:style>
  <w:style w:type="paragraph" w:customStyle="1" w:styleId="ListParagraph">
    <w:name w:val="&quot;List Paragraph&quot;"/>
    <w:qFormat/>
    <w:rsid w:val="00613ADB"/>
    <w:pPr>
      <w:spacing w:line="276" w:lineRule="auto"/>
    </w:pPr>
    <w:rPr>
      <w:rFonts w:ascii="Calibri" w:eastAsia="Calibri" w:hAnsi="Calibri" w:cs="SimSun"/>
      <w:sz w:val="21"/>
      <w:szCs w:val="22"/>
      <w:lang w:eastAsia="en-US"/>
    </w:rPr>
  </w:style>
  <w:style w:type="paragraph" w:styleId="ListParagraph0">
    <w:name w:val="List Paragraph"/>
    <w:basedOn w:val="Normal"/>
    <w:uiPriority w:val="34"/>
    <w:qFormat/>
    <w:rsid w:val="00613ADB"/>
    <w:pPr>
      <w:suppressAutoHyphens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.jp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svg"/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Microsoft\Templates\Blue%20grey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77AE2F9D4C84232B6B56ECB610990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BF79F3-E67A-43D6-BB1B-2C647ACBD2D1}"/>
      </w:docPartPr>
      <w:docPartBody>
        <w:p w:rsidR="00F72742" w:rsidRDefault="00BB6010" w:rsidP="00BB6010">
          <w:pPr>
            <w:pStyle w:val="377AE2F9D4C84232B6B56ECB6109905F"/>
          </w:pPr>
          <w:r w:rsidRPr="00036450">
            <w:t>EDUCATION</w:t>
          </w:r>
        </w:p>
      </w:docPartBody>
    </w:docPart>
    <w:docPart>
      <w:docPartPr>
        <w:name w:val="A5979DAD58CB498B9AFA6653CB4A4D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4436B8-318E-4368-8672-342FDD330A52}"/>
      </w:docPartPr>
      <w:docPartBody>
        <w:p w:rsidR="00F72742" w:rsidRDefault="00BB6010" w:rsidP="00BB6010">
          <w:pPr>
            <w:pStyle w:val="A5979DAD58CB498B9AFA6653CB4A4DED"/>
          </w:pPr>
          <w:r w:rsidRPr="00036450">
            <w:t>WORK EXPERIENCE</w:t>
          </w:r>
        </w:p>
      </w:docPartBody>
    </w:docPart>
    <w:docPart>
      <w:docPartPr>
        <w:name w:val="A88843792D3C4ECD9ADD829D4511CA9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2BC1F4-3B88-4995-B247-207708FF9B1B}"/>
      </w:docPartPr>
      <w:docPartBody>
        <w:p w:rsidR="00F72742" w:rsidRDefault="00BB6010" w:rsidP="00BB6010">
          <w:pPr>
            <w:pStyle w:val="A88843792D3C4ECD9ADD829D4511CA92"/>
          </w:pPr>
          <w:r w:rsidRPr="00CB0055">
            <w:t>Contact</w:t>
          </w:r>
        </w:p>
      </w:docPartBody>
    </w:docPart>
    <w:docPart>
      <w:docPartPr>
        <w:name w:val="58DAB435F4AB43F9A586E7F09416F0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C225F2-F9B7-4ECF-9387-BFE2B0F545A1}"/>
      </w:docPartPr>
      <w:docPartBody>
        <w:p w:rsidR="00F72742" w:rsidRDefault="00BB6010" w:rsidP="00BB6010">
          <w:pPr>
            <w:pStyle w:val="58DAB435F4AB43F9A586E7F09416F03D"/>
          </w:pPr>
          <w:r w:rsidRPr="004D3011">
            <w:t>PHONE:</w:t>
          </w:r>
        </w:p>
      </w:docPartBody>
    </w:docPart>
    <w:docPart>
      <w:docPartPr>
        <w:name w:val="7DF6A4C0C6164CD98274991E759D76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B7EDD7-CC64-4709-903C-6BBD84C3C20F}"/>
      </w:docPartPr>
      <w:docPartBody>
        <w:p w:rsidR="00F72742" w:rsidRDefault="00BB6010" w:rsidP="00BB6010">
          <w:pPr>
            <w:pStyle w:val="7DF6A4C0C6164CD98274991E759D76A4"/>
          </w:pPr>
          <w:r w:rsidRPr="004D3011">
            <w:t>EMAIL: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Meiryo">
    <w:altName w:val="メイリオ"/>
    <w:panose1 w:val="020B0500000000000000"/>
    <w:charset w:val="80"/>
    <w:family w:val="swiss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B6010"/>
    <w:rsid w:val="003E1C27"/>
    <w:rsid w:val="006620A0"/>
    <w:rsid w:val="00BB6010"/>
    <w:rsid w:val="00BC7626"/>
    <w:rsid w:val="00F44EEE"/>
    <w:rsid w:val="00F727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qFormat/>
    <w:pPr>
      <w:keepNext/>
      <w:keepLines/>
      <w:pBdr>
        <w:bottom w:val="single" w:sz="8" w:space="1" w:color="5B9BD5" w:themeColor="accent1"/>
      </w:pBdr>
      <w:spacing w:before="240" w:after="120" w:line="240" w:lineRule="auto"/>
      <w:outlineLvl w:val="1"/>
    </w:pPr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10A62F03DDC40D286BDE098EF22B6EF">
    <w:name w:val="D10A62F03DDC40D286BDE098EF22B6EF"/>
  </w:style>
  <w:style w:type="paragraph" w:customStyle="1" w:styleId="B5BD16BD58EB46BD8B73CA1181BE392B">
    <w:name w:val="B5BD16BD58EB46BD8B73CA1181BE392B"/>
  </w:style>
  <w:style w:type="paragraph" w:customStyle="1" w:styleId="2842C5B4030A41848BBBC88CF1CA9534">
    <w:name w:val="2842C5B4030A41848BBBC88CF1CA9534"/>
  </w:style>
  <w:style w:type="paragraph" w:customStyle="1" w:styleId="CE874542F6B24A109573A5F5845615A5">
    <w:name w:val="CE874542F6B24A109573A5F5845615A5"/>
  </w:style>
  <w:style w:type="paragraph" w:customStyle="1" w:styleId="1E070A0E81C74A9484C69BFE7271D954">
    <w:name w:val="1E070A0E81C74A9484C69BFE7271D954"/>
  </w:style>
  <w:style w:type="paragraph" w:customStyle="1" w:styleId="07A2D65A01FB4EB2B3EB732D3ECABD42">
    <w:name w:val="07A2D65A01FB4EB2B3EB732D3ECABD42"/>
  </w:style>
  <w:style w:type="paragraph" w:customStyle="1" w:styleId="45C9A44519F64D8D9CFDF4250E667B19">
    <w:name w:val="45C9A44519F64D8D9CFDF4250E667B19"/>
  </w:style>
  <w:style w:type="paragraph" w:customStyle="1" w:styleId="29C2F2BE0FCD4FA0AF48378FB4AB8FBC">
    <w:name w:val="29C2F2BE0FCD4FA0AF48378FB4AB8FBC"/>
  </w:style>
  <w:style w:type="paragraph" w:customStyle="1" w:styleId="76FEB3856F2743D4A9DDDAF9F5FF5A8F">
    <w:name w:val="76FEB3856F2743D4A9DDDAF9F5FF5A8F"/>
  </w:style>
  <w:style w:type="paragraph" w:customStyle="1" w:styleId="B282978A0D7E4E5C8B7DF1F9A69BA57D">
    <w:name w:val="B282978A0D7E4E5C8B7DF1F9A69BA57D"/>
  </w:style>
  <w:style w:type="character" w:styleId="Hyperlink">
    <w:name w:val="Hyperlink"/>
    <w:basedOn w:val="DefaultParagraphFont"/>
    <w:uiPriority w:val="99"/>
    <w:unhideWhenUsed/>
    <w:rPr>
      <w:color w:val="C45911" w:themeColor="accent2" w:themeShade="BF"/>
      <w:u w:val="single"/>
    </w:rPr>
  </w:style>
  <w:style w:type="paragraph" w:customStyle="1" w:styleId="392D44A97E7D453B87C90111D6E5C446">
    <w:name w:val="392D44A97E7D453B87C90111D6E5C446"/>
  </w:style>
  <w:style w:type="paragraph" w:customStyle="1" w:styleId="88AD13FACB944F14B77C38720371DB4C">
    <w:name w:val="88AD13FACB944F14B77C38720371DB4C"/>
  </w:style>
  <w:style w:type="paragraph" w:customStyle="1" w:styleId="36E9BF8D48A846AD853DD4566375D7FB">
    <w:name w:val="36E9BF8D48A846AD853DD4566375D7FB"/>
  </w:style>
  <w:style w:type="paragraph" w:customStyle="1" w:styleId="C4E8FD61A83E4E86AB27CD3943917039">
    <w:name w:val="C4E8FD61A83E4E86AB27CD3943917039"/>
  </w:style>
  <w:style w:type="paragraph" w:customStyle="1" w:styleId="9906F513C4424A1C801D059353D8D159">
    <w:name w:val="9906F513C4424A1C801D059353D8D159"/>
  </w:style>
  <w:style w:type="paragraph" w:customStyle="1" w:styleId="603B32F562954728BB0FF9A8C94EBB5A">
    <w:name w:val="603B32F562954728BB0FF9A8C94EBB5A"/>
  </w:style>
  <w:style w:type="paragraph" w:customStyle="1" w:styleId="FAAA9A1EF9A94B02BFCFD7BF4C08D6A6">
    <w:name w:val="FAAA9A1EF9A94B02BFCFD7BF4C08D6A6"/>
  </w:style>
  <w:style w:type="paragraph" w:customStyle="1" w:styleId="629DAF1092B54EB7BC66FE7442C80C06">
    <w:name w:val="629DAF1092B54EB7BC66FE7442C80C06"/>
  </w:style>
  <w:style w:type="paragraph" w:customStyle="1" w:styleId="EE40FD368E5845DE93D2DD76A577D13B">
    <w:name w:val="EE40FD368E5845DE93D2DD76A577D13B"/>
  </w:style>
  <w:style w:type="paragraph" w:customStyle="1" w:styleId="1D082FF87140452EAA471C8ED3EB413A">
    <w:name w:val="1D082FF87140452EAA471C8ED3EB413A"/>
  </w:style>
  <w:style w:type="paragraph" w:customStyle="1" w:styleId="B69D3866A1804E2496187E3824CA6416">
    <w:name w:val="B69D3866A1804E2496187E3824CA6416"/>
  </w:style>
  <w:style w:type="paragraph" w:customStyle="1" w:styleId="469B5515EA7A4C09A0F9F5B427B4D4BD">
    <w:name w:val="469B5515EA7A4C09A0F9F5B427B4D4BD"/>
  </w:style>
  <w:style w:type="paragraph" w:customStyle="1" w:styleId="936000E8E54B44F19846261E4F77C4E2">
    <w:name w:val="936000E8E54B44F19846261E4F77C4E2"/>
  </w:style>
  <w:style w:type="paragraph" w:customStyle="1" w:styleId="21F2053729264F4885A3E421AC57BF9E">
    <w:name w:val="21F2053729264F4885A3E421AC57BF9E"/>
  </w:style>
  <w:style w:type="paragraph" w:customStyle="1" w:styleId="B0F308C417774CCC8D642F62310EBF30">
    <w:name w:val="B0F308C417774CCC8D642F62310EBF30"/>
  </w:style>
  <w:style w:type="paragraph" w:customStyle="1" w:styleId="4AA405598C544675BE9AF36139099253">
    <w:name w:val="4AA405598C544675BE9AF36139099253"/>
  </w:style>
  <w:style w:type="paragraph" w:customStyle="1" w:styleId="53816B84C9EF4B1D9AD49DFD15AE3E26">
    <w:name w:val="53816B84C9EF4B1D9AD49DFD15AE3E26"/>
  </w:style>
  <w:style w:type="paragraph" w:customStyle="1" w:styleId="2E60C10333234900BF061D9FCA9CB9CC">
    <w:name w:val="2E60C10333234900BF061D9FCA9CB9CC"/>
  </w:style>
  <w:style w:type="paragraph" w:customStyle="1" w:styleId="BAB5C309CCEB4DC4A8B18CD48E500DCF">
    <w:name w:val="BAB5C309CCEB4DC4A8B18CD48E500DCF"/>
  </w:style>
  <w:style w:type="paragraph" w:customStyle="1" w:styleId="DB8D33E1A0884DEA86AA60968851300D">
    <w:name w:val="DB8D33E1A0884DEA86AA60968851300D"/>
  </w:style>
  <w:style w:type="paragraph" w:customStyle="1" w:styleId="4BBD4ED5649C4A528E74DF8A4E03E014">
    <w:name w:val="4BBD4ED5649C4A528E74DF8A4E03E014"/>
  </w:style>
  <w:style w:type="paragraph" w:customStyle="1" w:styleId="AA004E49D4CE4728B5FD80E9E718FFBF">
    <w:name w:val="AA004E49D4CE4728B5FD80E9E718FFBF"/>
  </w:style>
  <w:style w:type="paragraph" w:customStyle="1" w:styleId="AE3E979C7B784A7684D5E5704AD12081">
    <w:name w:val="AE3E979C7B784A7684D5E5704AD12081"/>
  </w:style>
  <w:style w:type="paragraph" w:customStyle="1" w:styleId="77A8805D4EE34AD0B1D963431C4467F3">
    <w:name w:val="77A8805D4EE34AD0B1D963431C4467F3"/>
  </w:style>
  <w:style w:type="paragraph" w:customStyle="1" w:styleId="0EEAD5B5733F48E1BE53AA5C4774205F">
    <w:name w:val="0EEAD5B5733F48E1BE53AA5C4774205F"/>
  </w:style>
  <w:style w:type="paragraph" w:customStyle="1" w:styleId="F88B5A118E1945AEABAD5DB48595618B">
    <w:name w:val="F88B5A118E1945AEABAD5DB48595618B"/>
  </w:style>
  <w:style w:type="paragraph" w:customStyle="1" w:styleId="F26FBAB2037B4FA59F2AC9BB5D3C78AF">
    <w:name w:val="F26FBAB2037B4FA59F2AC9BB5D3C78AF"/>
  </w:style>
  <w:style w:type="paragraph" w:customStyle="1" w:styleId="5081B42E252E4EFBAC2F3CC57C550CF7">
    <w:name w:val="5081B42E252E4EFBAC2F3CC57C550CF7"/>
  </w:style>
  <w:style w:type="paragraph" w:customStyle="1" w:styleId="8676ED5F412045A5AE235835B3C8A289">
    <w:name w:val="8676ED5F412045A5AE235835B3C8A289"/>
  </w:style>
  <w:style w:type="paragraph" w:customStyle="1" w:styleId="47DAEC2368EE4DFDA11A868D5668C5D9">
    <w:name w:val="47DAEC2368EE4DFDA11A868D5668C5D9"/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caps/>
      <w:szCs w:val="26"/>
      <w:lang w:eastAsia="ja-JP"/>
    </w:rPr>
  </w:style>
  <w:style w:type="paragraph" w:customStyle="1" w:styleId="70B4E45874A341BC87C5B57DC28A6EFE">
    <w:name w:val="70B4E45874A341BC87C5B57DC28A6EFE"/>
  </w:style>
  <w:style w:type="paragraph" w:customStyle="1" w:styleId="E63587B111764943839D08E742747603">
    <w:name w:val="E63587B111764943839D08E742747603"/>
    <w:rsid w:val="00BB6010"/>
  </w:style>
  <w:style w:type="paragraph" w:customStyle="1" w:styleId="5DEE08E42FC44461BED8F2381F713D13">
    <w:name w:val="5DEE08E42FC44461BED8F2381F713D13"/>
    <w:rsid w:val="00BB6010"/>
  </w:style>
  <w:style w:type="paragraph" w:customStyle="1" w:styleId="BA413A864EDA4811B91CE260711C6259">
    <w:name w:val="BA413A864EDA4811B91CE260711C6259"/>
    <w:rsid w:val="00BB6010"/>
  </w:style>
  <w:style w:type="paragraph" w:customStyle="1" w:styleId="7D84E76478FE4109889BAC9ED0E1735F">
    <w:name w:val="7D84E76478FE4109889BAC9ED0E1735F"/>
    <w:rsid w:val="00BB6010"/>
  </w:style>
  <w:style w:type="paragraph" w:customStyle="1" w:styleId="130C61C69227445B93975D560062A10A">
    <w:name w:val="130C61C69227445B93975D560062A10A"/>
    <w:rsid w:val="00BB6010"/>
  </w:style>
  <w:style w:type="paragraph" w:customStyle="1" w:styleId="377AE2F9D4C84232B6B56ECB6109905F">
    <w:name w:val="377AE2F9D4C84232B6B56ECB6109905F"/>
    <w:rsid w:val="00BB6010"/>
  </w:style>
  <w:style w:type="paragraph" w:customStyle="1" w:styleId="A5979DAD58CB498B9AFA6653CB4A4DED">
    <w:name w:val="A5979DAD58CB498B9AFA6653CB4A4DED"/>
    <w:rsid w:val="00BB6010"/>
  </w:style>
  <w:style w:type="paragraph" w:customStyle="1" w:styleId="4E624E03989244A6A2D6142F0614DD68">
    <w:name w:val="4E624E03989244A6A2D6142F0614DD68"/>
    <w:rsid w:val="00BB6010"/>
  </w:style>
  <w:style w:type="paragraph" w:customStyle="1" w:styleId="CDCEDE3A161D446CB3AA172E219CAF4A">
    <w:name w:val="CDCEDE3A161D446CB3AA172E219CAF4A"/>
    <w:rsid w:val="00BB6010"/>
  </w:style>
  <w:style w:type="paragraph" w:customStyle="1" w:styleId="33F49808A6D34E3C96558E405A37B8D5">
    <w:name w:val="33F49808A6D34E3C96558E405A37B8D5"/>
    <w:rsid w:val="00BB6010"/>
  </w:style>
  <w:style w:type="paragraph" w:customStyle="1" w:styleId="978E751806FF4B809315EA2622B68CB1">
    <w:name w:val="978E751806FF4B809315EA2622B68CB1"/>
    <w:rsid w:val="00BB6010"/>
  </w:style>
  <w:style w:type="paragraph" w:customStyle="1" w:styleId="999DBAC7DBEC40CB987DDAD8BD4AAC3F">
    <w:name w:val="999DBAC7DBEC40CB987DDAD8BD4AAC3F"/>
    <w:rsid w:val="00BB6010"/>
  </w:style>
  <w:style w:type="paragraph" w:customStyle="1" w:styleId="31E76938AD5945CC987EE0B9F81ED69D">
    <w:name w:val="31E76938AD5945CC987EE0B9F81ED69D"/>
    <w:rsid w:val="00BB6010"/>
  </w:style>
  <w:style w:type="paragraph" w:customStyle="1" w:styleId="A88843792D3C4ECD9ADD829D4511CA92">
    <w:name w:val="A88843792D3C4ECD9ADD829D4511CA92"/>
    <w:rsid w:val="00BB6010"/>
  </w:style>
  <w:style w:type="paragraph" w:customStyle="1" w:styleId="58DAB435F4AB43F9A586E7F09416F03D">
    <w:name w:val="58DAB435F4AB43F9A586E7F09416F03D"/>
    <w:rsid w:val="00BB6010"/>
  </w:style>
  <w:style w:type="paragraph" w:customStyle="1" w:styleId="7DF6A4C0C6164CD98274991E759D76A4">
    <w:name w:val="7DF6A4C0C6164CD98274991E759D76A4"/>
    <w:rsid w:val="00BB601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1c2eb7a32e66fb6e4260f3771546a5e2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04e1f6479c48b08974ba73b5ca973489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8506A0D-4821-47C2-BD9B-CACF27C6B10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D14EC26-251D-443A-AF4F-B15D0F3B0F84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customXml/itemProps3.xml><?xml version="1.0" encoding="utf-8"?>
<ds:datastoreItem xmlns:ds="http://schemas.openxmlformats.org/officeDocument/2006/customXml" ds:itemID="{8143E149-BD72-41A7-8F13-AF59DE30D6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Blue grey resume</Template>
  <TotalTime>0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2020-07-11T05:57:00Z</dcterms:created>
  <dcterms:modified xsi:type="dcterms:W3CDTF">2020-07-13T11:38:00Z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